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bookmarkStart w:id="0" w:name="_GoBack"/>
      <w:bookmarkEnd w:id="0"/>
      <w:r>
        <w:rPr/>
        <w:fldChar w:fldCharType="begin"/>
      </w:r>
      <w:r>
        <w:instrText> SUBJECT </w:instrText>
      </w:r>
      <w:r>
        <w:fldChar w:fldCharType="separate"/>
      </w:r>
      <w:r>
        <w:t>CookieApp</w:t>
      </w:r>
      <w:r>
        <w:fldChar w:fldCharType="end"/>
      </w:r>
    </w:p>
    <w:p>
      <w:pPr>
        <w:pStyle w:val="Titel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Suggestion</w:t>
      </w:r>
      <w:r>
        <w:fldChar w:fldCharType="end"/>
      </w:r>
    </w:p>
    <w:p>
      <w:pPr>
        <w:pStyle w:val="Tite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el"/>
        <w:rPr/>
      </w:pPr>
      <w:r>
        <w:rPr/>
        <w:t>Revision History</w:t>
      </w:r>
    </w:p>
    <w:tbl>
      <w:tblPr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2301"/>
        <w:gridCol w:w="1152"/>
        <w:gridCol w:w="3742"/>
        <w:gridCol w:w="2306"/>
      </w:tblGrid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Initial Creation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Oliver Mahlke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/>
      </w:pPr>
      <w:r>
        <w:rPr/>
        <w:t>Table of Contents</w:t>
      </w:r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92_619839006">
        <w:r>
          <w:rPr>
            <w:rStyle w:val="Verzeichnissprung"/>
          </w:rPr>
          <w:t>1.Use-Case Name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4_619839006">
        <w:r>
          <w:rPr>
            <w:rStyle w:val="Verzeichnissprung"/>
          </w:rPr>
          <w:t>1.1Brief Description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496_619839006">
        <w:r>
          <w:rPr>
            <w:rStyle w:val="Verzeichnissprung"/>
          </w:rPr>
          <w:t>2.Flow of Events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8_619839006">
        <w:r>
          <w:rPr>
            <w:rStyle w:val="Verzeichnissprung"/>
          </w:rPr>
          <w:t>2.1Basic Flow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06_619839006">
        <w:r>
          <w:rPr>
            <w:rStyle w:val="Verzeichnissprung"/>
          </w:rPr>
          <w:t>3.Special Requirements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08_619839006">
        <w:r>
          <w:rPr>
            <w:rStyle w:val="Verzeichnissprung"/>
          </w:rPr>
          <w:t>3.1Database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0_619839006">
        <w:r>
          <w:rPr>
            <w:rStyle w:val="Verzeichnissprung"/>
          </w:rPr>
          <w:t>4.Preconditions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2_619839006">
        <w:r>
          <w:rPr>
            <w:rStyle w:val="Verzeichnissprung"/>
          </w:rPr>
          <w:t>4.1Logged in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4_619839006">
        <w:r>
          <w:rPr>
            <w:rStyle w:val="Verzeichnissprung"/>
          </w:rPr>
          <w:t>5.Postconditions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6_619839006">
        <w:r>
          <w:rPr>
            <w:rStyle w:val="Verzeichnissprung"/>
          </w:rPr>
          <w:t>5.1Saved</w:t>
          <w:tab/>
          <w:t>3</w:t>
        </w:r>
      </w:hyperlink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" w:name="_Toc508098429"/>
      <w:bookmarkStart w:id="2" w:name="__RefHeading__492_619839006"/>
      <w:bookmarkEnd w:id="2"/>
      <w:r>
        <w:rPr/>
        <w:t>Use-Case Name</w:t>
      </w:r>
      <w:bookmarkEnd w:id="1"/>
      <w:r>
        <w:rPr/>
        <w:t xml:space="preserve"> </w:t>
      </w:r>
    </w:p>
    <w:p>
      <w:pPr>
        <w:pStyle w:val="Berschrift2"/>
        <w:numPr>
          <w:ilvl w:val="1"/>
          <w:numId w:val="1"/>
        </w:numPr>
        <w:rPr/>
      </w:pPr>
      <w:bookmarkStart w:id="3" w:name="__RefHeading__494_619839006"/>
      <w:bookmarkStart w:id="4" w:name="_Toc425054504"/>
      <w:bookmarkStart w:id="5" w:name="_Toc423410238"/>
      <w:bookmarkStart w:id="6" w:name="_Toc508098430"/>
      <w:bookmarkEnd w:id="3"/>
      <w:bookmarkEnd w:id="4"/>
      <w:bookmarkEnd w:id="5"/>
      <w:bookmarkEnd w:id="6"/>
      <w:r>
        <w:rPr/>
        <w:t>Brief Description</w:t>
      </w:r>
    </w:p>
    <w:p>
      <w:pPr>
        <w:pStyle w:val="Normal"/>
        <w:rPr/>
      </w:pPr>
      <w:r>
        <w:rPr/>
        <w:tab/>
        <w:t>The</w:t>
      </w:r>
      <w:r>
        <w:rPr/>
        <w:t xml:space="preserve"> user posts a recipe improvement suggestion.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7" w:name="__RefHeading__496_619839006"/>
      <w:bookmarkStart w:id="8" w:name="_Toc508098431"/>
      <w:bookmarkStart w:id="9" w:name="_Toc425054505"/>
      <w:bookmarkStart w:id="10" w:name="_Toc423410239"/>
      <w:bookmarkEnd w:id="7"/>
      <w:bookmarkEnd w:id="8"/>
      <w:bookmarkEnd w:id="9"/>
      <w:bookmarkEnd w:id="10"/>
      <w:r>
        <w:rPr/>
        <w:t>Flow of Events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1" w:name="_Toc508098432"/>
      <w:bookmarkStart w:id="12" w:name="_Toc425054506"/>
      <w:bookmarkStart w:id="13" w:name="_Toc423410240"/>
      <w:bookmarkStart w:id="14" w:name="__RefHeading__498_619839006"/>
      <w:bookmarkEnd w:id="14"/>
      <w:r>
        <w:rPr/>
        <w:t>Basic Flow</w:t>
      </w:r>
      <w:bookmarkEnd w:id="11"/>
      <w:bookmarkEnd w:id="12"/>
      <w:bookmarkEnd w:id="13"/>
      <w:r>
        <w:rPr/>
        <w:t xml:space="preserve"> </w:t>
      </w:r>
    </w:p>
    <w:p>
      <w:pPr>
        <w:pStyle w:val="Normal"/>
        <w:widowControl/>
        <w:rPr/>
      </w:pPr>
      <w:r>
        <w:rPr/>
        <w:tab/>
      </w:r>
      <w:r>
        <w:rPr/>
        <w:t>The user enters a improvement suggestion into a text field.</w:t>
      </w:r>
    </w:p>
    <w:p>
      <w:pPr>
        <w:pStyle w:val="Normal"/>
        <w:widowControl/>
        <w:rPr/>
      </w:pPr>
      <w:r>
        <w:rPr/>
        <w:tab/>
      </w:r>
      <w:r>
        <w:rPr/>
        <w:t>The user commits the suggestion by pressing a button.</w:t>
      </w:r>
    </w:p>
    <w:p>
      <w:pPr>
        <w:pStyle w:val="Normal"/>
        <w:widowControl/>
        <w:rPr/>
      </w:pPr>
      <w:r>
        <w:rPr/>
        <w:tab/>
      </w:r>
      <w:r>
        <w:rPr/>
        <w:t>The system saves the suggestion in a database.</w:t>
      </w:r>
    </w:p>
    <w:p>
      <w:pPr>
        <w:pStyle w:val="Normal"/>
        <w:widowControl/>
        <w:rPr/>
      </w:pPr>
      <w:r>
        <w:rPr/>
        <w:tab/>
      </w:r>
      <w:r>
        <w:rPr/>
        <w:t>The system might send a notification to the recipe owner.</w:t>
      </w:r>
    </w:p>
    <w:p>
      <w:pPr>
        <w:pStyle w:val="Berschrift1"/>
        <w:numPr>
          <w:ilvl w:val="0"/>
          <w:numId w:val="1"/>
        </w:numPr>
        <w:rPr/>
      </w:pPr>
      <w:bookmarkStart w:id="15" w:name="__RefHeading__506_619839006"/>
      <w:bookmarkStart w:id="16" w:name="_Toc508098436"/>
      <w:bookmarkStart w:id="17" w:name="_Toc425054510"/>
      <w:bookmarkStart w:id="18" w:name="_Toc423410251"/>
      <w:bookmarkEnd w:id="15"/>
      <w:bookmarkEnd w:id="16"/>
      <w:bookmarkEnd w:id="17"/>
      <w:bookmarkEnd w:id="18"/>
      <w:r>
        <w:rPr/>
        <w:t>Special Requirements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9" w:name="__RefHeading__508_619839006"/>
      <w:bookmarkEnd w:id="19"/>
      <w:r>
        <w:rPr/>
        <w:t>Database</w:t>
      </w:r>
    </w:p>
    <w:p>
      <w:pPr>
        <w:pStyle w:val="Normal"/>
        <w:widowControl/>
        <w:rPr/>
      </w:pPr>
      <w:r>
        <w:rPr/>
        <w:tab/>
      </w:r>
      <w:r>
        <w:rPr/>
        <w:t>The system needs a database to save the suggestions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0" w:name="__RefHeading__510_619839006"/>
      <w:bookmarkStart w:id="21" w:name="_Toc508098438"/>
      <w:bookmarkStart w:id="22" w:name="_Toc425054512"/>
      <w:bookmarkStart w:id="23" w:name="_Toc423410253"/>
      <w:bookmarkEnd w:id="20"/>
      <w:bookmarkEnd w:id="21"/>
      <w:bookmarkEnd w:id="22"/>
      <w:bookmarkEnd w:id="23"/>
      <w:r>
        <w:rPr/>
        <w:t>Preconditions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24" w:name="__RefHeading__512_619839006"/>
      <w:bookmarkEnd w:id="24"/>
      <w:r>
        <w:rPr/>
        <w:t>Logged in</w:t>
      </w:r>
    </w:p>
    <w:p>
      <w:pPr>
        <w:pStyle w:val="Normal"/>
        <w:widowControl/>
        <w:rPr/>
      </w:pPr>
      <w:r>
        <w:rPr/>
        <w:tab/>
      </w:r>
      <w:r>
        <w:rPr/>
        <w:t>The user has to be logged in.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5" w:name="__RefHeading__514_619839006"/>
      <w:bookmarkStart w:id="26" w:name="_Toc508098440"/>
      <w:bookmarkStart w:id="27" w:name="_Toc425054514"/>
      <w:bookmarkStart w:id="28" w:name="_Toc423410255"/>
      <w:bookmarkEnd w:id="25"/>
      <w:bookmarkEnd w:id="26"/>
      <w:bookmarkEnd w:id="27"/>
      <w:bookmarkEnd w:id="28"/>
      <w:r>
        <w:rPr/>
        <w:t>Postconditions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29" w:name="__RefHeading__516_619839006"/>
      <w:bookmarkStart w:id="30" w:name="_Toc508098441"/>
      <w:bookmarkStart w:id="31" w:name="_Toc425054515"/>
      <w:bookmarkStart w:id="32" w:name="_Toc423410256"/>
      <w:bookmarkEnd w:id="29"/>
      <w:bookmarkEnd w:id="30"/>
      <w:bookmarkEnd w:id="31"/>
      <w:bookmarkEnd w:id="32"/>
      <w:r>
        <w:rPr/>
        <w:t>Saved</w:t>
      </w:r>
    </w:p>
    <w:p>
      <w:pPr>
        <w:pStyle w:val="Normal"/>
        <w:widowControl/>
        <w:rPr/>
      </w:pPr>
      <w:r>
        <w:rPr/>
        <w:tab/>
      </w:r>
      <w:r>
        <w:rPr/>
        <w:t>The suggestion is saved in the database.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58"/>
      <w:gridCol w:w="3166"/>
    </w:tblGrid>
    <w:tr>
      <w:trPr>
        <w:trHeight w:val="217" w:hRule="atLeast"/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5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10/16/14</w:t>
          </w:r>
          <w:r>
            <w:fldChar w:fldCharType="end"/>
          </w:r>
        </w:p>
      </w:tc>
      <w:tc>
        <w:tcPr>
          <w:tcW w:w="31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/>
    </w:pP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</w:tblPr>
    <w:tblGrid>
      <w:gridCol w:w="6377"/>
      <w:gridCol w:w="3178"/>
    </w:tblGrid>
    <w:tr>
      <w:trPr>
        <w:cantSplit w:val="false"/>
      </w:trPr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SUBJECT 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>
        <w:cantSplit w:val="false"/>
      </w:trPr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Suggestion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16.10.14</w:t>
          </w:r>
        </w:p>
      </w:tc>
    </w:tr>
    <w:tr>
      <w:trPr>
        <w:cantSplit w:val="false"/>
      </w:trPr>
      <w:tc>
        <w:tcPr>
          <w:tcW w:w="95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UC-</w:t>
          </w:r>
          <w:r>
            <w:rPr/>
            <w:t>Suggestion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(3).dot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2013-10-16T12:29:00Z</dcterms:created>
  <dc:creator>Prof. Kay Margarethe Berkling, PhD</dc:creator>
  <dc:language>de-DE</dc:language>
  <cp:lastModifiedBy>Prof. Kay Margarethe Berkling, PhD</cp:lastModifiedBy>
  <cp:lastPrinted>1601-01-01T00:00:00Z</cp:lastPrinted>
  <dcterms:modified xsi:type="dcterms:W3CDTF">2013-10-16T12:29:00Z</dcterms:modified>
  <cp:revision>1</cp:revision>
  <dc:subject>CookieApp</dc:subject>
  <dc:title>Use-Case Specification: Suggestion</dc:title>
</cp:coreProperties>
</file>